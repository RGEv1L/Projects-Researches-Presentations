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33B2E" w14:textId="6973872C" w:rsidR="00C6554A" w:rsidRPr="008B5277" w:rsidRDefault="00D662F2"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1015909C" wp14:editId="1E5CD1A1">
            <wp:extent cx="54864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486400"/>
                    </a:xfrm>
                    <a:prstGeom prst="rect">
                      <a:avLst/>
                    </a:prstGeom>
                  </pic:spPr>
                </pic:pic>
              </a:graphicData>
            </a:graphic>
          </wp:inline>
        </w:drawing>
      </w:r>
    </w:p>
    <w:bookmarkEnd w:id="0"/>
    <w:bookmarkEnd w:id="1"/>
    <w:bookmarkEnd w:id="2"/>
    <w:bookmarkEnd w:id="3"/>
    <w:bookmarkEnd w:id="4"/>
    <w:p w14:paraId="63E2560C" w14:textId="3B4BD606" w:rsidR="00C6554A" w:rsidRDefault="00D662F2" w:rsidP="00C6554A">
      <w:pPr>
        <w:pStyle w:val="Title"/>
      </w:pPr>
      <w:r>
        <w:t>THC Hydra</w:t>
      </w:r>
    </w:p>
    <w:p w14:paraId="7D0BF607" w14:textId="4D31757F" w:rsidR="00C6554A" w:rsidRPr="00D5413C" w:rsidRDefault="00A049A6" w:rsidP="00C6554A">
      <w:pPr>
        <w:pStyle w:val="Subtitle"/>
      </w:pPr>
      <w:r>
        <w:t>Dictionary</w:t>
      </w:r>
      <w:r w:rsidR="00D662F2">
        <w:t xml:space="preserve"> attack on flask </w:t>
      </w:r>
      <w:r>
        <w:t xml:space="preserve">web </w:t>
      </w:r>
      <w:r w:rsidR="00D662F2">
        <w:t xml:space="preserve">app protected via http  </w:t>
      </w:r>
      <w:r w:rsidR="004F6F8F">
        <w:t>0</w:t>
      </w:r>
      <w:r w:rsidR="00D662F2">
        <w:t>auth</w:t>
      </w:r>
      <w:r w:rsidR="004F6F8F">
        <w:t xml:space="preserve"> Authenticaiton</w:t>
      </w:r>
      <w:r w:rsidR="00B917C2">
        <w:t xml:space="preserve"> protocol</w:t>
      </w:r>
    </w:p>
    <w:p w14:paraId="4EEA6B6B" w14:textId="36CCE4FE" w:rsidR="00C6554A" w:rsidRDefault="00D662F2" w:rsidP="004F6F8F">
      <w:pPr>
        <w:pStyle w:val="ContactInfo"/>
      </w:pPr>
      <w:r>
        <w:t>Ammar Khan</w:t>
      </w:r>
      <w:r w:rsidR="00C6554A">
        <w:br w:type="page"/>
      </w:r>
      <w:bookmarkStart w:id="5" w:name="_GoBack"/>
      <w:bookmarkEnd w:id="5"/>
    </w:p>
    <w:p w14:paraId="54686649" w14:textId="3624E8D6" w:rsidR="00C6554A" w:rsidRDefault="00D662F2" w:rsidP="00D662F2">
      <w:pPr>
        <w:pStyle w:val="Heading1"/>
      </w:pPr>
      <w:r>
        <w:lastRenderedPageBreak/>
        <w:t>Introduction to Hydra</w:t>
      </w:r>
    </w:p>
    <w:p w14:paraId="758A127B" w14:textId="102A0D6F" w:rsidR="00D662F2" w:rsidRPr="000C1395" w:rsidRDefault="00D662F2" w:rsidP="00D662F2">
      <w:pPr>
        <w:rPr>
          <w:sz w:val="24"/>
        </w:rPr>
      </w:pPr>
      <w:r w:rsidRPr="000C1395">
        <w:rPr>
          <w:sz w:val="24"/>
        </w:rPr>
        <w:t>Hydra is a parallelized login cracker which supports numerous protocols to attack. It is very fast and flexible, and new modules are easy to add. This tool makes it possible for researchers and security consultants to show how easy it would be to gain unauthorized access to a system remotely.</w:t>
      </w:r>
    </w:p>
    <w:p w14:paraId="6DB303B5" w14:textId="4D996B4C" w:rsidR="00D662F2" w:rsidRDefault="00D662F2" w:rsidP="00D662F2">
      <w:pPr>
        <w:pStyle w:val="Heading1"/>
      </w:pPr>
      <w:r>
        <w:t>Problem Statement</w:t>
      </w:r>
    </w:p>
    <w:p w14:paraId="14B89F12" w14:textId="4402FA8A" w:rsidR="00D662F2" w:rsidRPr="000C1395" w:rsidRDefault="00D662F2" w:rsidP="00D662F2">
      <w:pPr>
        <w:rPr>
          <w:sz w:val="24"/>
        </w:rPr>
      </w:pPr>
      <w:r w:rsidRPr="000C1395">
        <w:rPr>
          <w:sz w:val="24"/>
        </w:rPr>
        <w:t>All of the PTCL provided modems/routers are protected via HTTP BASIC Authentication protocol. All of them comes with a 5-character password with a mixture of lowercase alphabets and numbers. All of them have the same username as ‘admin’. This project reviews the strength of protocol and the combination of password strings.</w:t>
      </w:r>
    </w:p>
    <w:p w14:paraId="337F6CDC" w14:textId="31AE9F86" w:rsidR="00D662F2" w:rsidRDefault="00D662F2" w:rsidP="00D662F2">
      <w:pPr>
        <w:pStyle w:val="Heading1"/>
      </w:pPr>
      <w:r>
        <w:t>Methodology</w:t>
      </w:r>
      <w:r w:rsidR="000C1395">
        <w:t xml:space="preserve"> and Testing Environment</w:t>
      </w:r>
    </w:p>
    <w:p w14:paraId="53F993D0" w14:textId="3DA665D4" w:rsidR="00A27790" w:rsidRDefault="00D662F2" w:rsidP="00D662F2">
      <w:pPr>
        <w:rPr>
          <w:sz w:val="24"/>
        </w:rPr>
      </w:pPr>
      <w:r w:rsidRPr="000C1395">
        <w:rPr>
          <w:sz w:val="24"/>
        </w:rPr>
        <w:t>We have deployed a dummy Flask application server that is protected with HTTP Basic Auth protocol and the username is fixed to ‘admin’ and the password string is fixed as ‘4</w:t>
      </w:r>
      <w:r w:rsidR="00A27790">
        <w:rPr>
          <w:sz w:val="24"/>
        </w:rPr>
        <w:t>6</w:t>
      </w:r>
      <w:r w:rsidRPr="000C1395">
        <w:rPr>
          <w:sz w:val="24"/>
        </w:rPr>
        <w:t>d5</w:t>
      </w:r>
      <w:r w:rsidR="00A27790">
        <w:rPr>
          <w:sz w:val="24"/>
        </w:rPr>
        <w:t>e</w:t>
      </w:r>
      <w:proofErr w:type="gramStart"/>
      <w:r w:rsidRPr="000C1395">
        <w:rPr>
          <w:sz w:val="24"/>
        </w:rPr>
        <w:t>’ ,</w:t>
      </w:r>
      <w:proofErr w:type="gramEnd"/>
      <w:r w:rsidRPr="000C1395">
        <w:rPr>
          <w:sz w:val="24"/>
        </w:rPr>
        <w:t xml:space="preserve"> which is a string of length 5 with a mixture of lowercase alphabets and numbers between 0-9.</w:t>
      </w:r>
      <w:r w:rsidR="000C1395" w:rsidRPr="000C1395">
        <w:rPr>
          <w:sz w:val="24"/>
        </w:rPr>
        <w:t xml:space="preserve"> </w:t>
      </w:r>
      <w:r w:rsidR="00A27790">
        <w:rPr>
          <w:sz w:val="24"/>
        </w:rPr>
        <w:t>Python code is as follow:</w:t>
      </w:r>
    </w:p>
    <w:p w14:paraId="703A3A73" w14:textId="1B84A99C" w:rsidR="0002308B" w:rsidRDefault="00A27790" w:rsidP="00D662F2">
      <w:pPr>
        <w:rPr>
          <w:sz w:val="24"/>
        </w:rPr>
      </w:pPr>
      <w:r>
        <w:rPr>
          <w:noProof/>
        </w:rPr>
        <w:drawing>
          <wp:inline distT="0" distB="0" distL="0" distR="0" wp14:anchorId="05C6E6FF" wp14:editId="062E3DC1">
            <wp:extent cx="5486400" cy="34467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446780"/>
                    </a:xfrm>
                    <a:prstGeom prst="rect">
                      <a:avLst/>
                    </a:prstGeom>
                  </pic:spPr>
                </pic:pic>
              </a:graphicData>
            </a:graphic>
          </wp:inline>
        </w:drawing>
      </w:r>
    </w:p>
    <w:p w14:paraId="437440DD" w14:textId="77777777" w:rsidR="0002308B" w:rsidRDefault="0002308B" w:rsidP="00D662F2"/>
    <w:p w14:paraId="19DBD0C4" w14:textId="454923F6" w:rsidR="00D67E0B" w:rsidRPr="00D67E0B" w:rsidRDefault="004F6F8F" w:rsidP="00D67E0B">
      <w:pPr>
        <w:rPr>
          <w:b/>
          <w:sz w:val="28"/>
        </w:rPr>
      </w:pPr>
      <w:r w:rsidRPr="00D67E0B">
        <w:rPr>
          <w:b/>
          <w:sz w:val="28"/>
        </w:rPr>
        <w:t>Method:</w:t>
      </w:r>
      <w:r w:rsidR="00D67E0B">
        <w:rPr>
          <w:b/>
          <w:sz w:val="28"/>
        </w:rPr>
        <w:t xml:space="preserve"> Dictionary attack with 10M passwords</w:t>
      </w:r>
      <w:r w:rsidR="002B4C77">
        <w:rPr>
          <w:b/>
          <w:sz w:val="28"/>
        </w:rPr>
        <w:t>.txt file</w:t>
      </w:r>
    </w:p>
    <w:p w14:paraId="73DE8197" w14:textId="0BFB147E" w:rsidR="00D67E0B" w:rsidRDefault="00D67E0B" w:rsidP="00D67E0B">
      <w:pPr>
        <w:jc w:val="center"/>
        <w:rPr>
          <w:sz w:val="32"/>
          <w:highlight w:val="green"/>
        </w:rPr>
      </w:pPr>
      <w:r w:rsidRPr="00D67E0B">
        <w:rPr>
          <w:sz w:val="32"/>
          <w:highlight w:val="green"/>
        </w:rPr>
        <w:t>hydra -f -l admin -P passwords.txt -s 5000 -f 127.0.0.1 http-get /</w:t>
      </w:r>
    </w:p>
    <w:p w14:paraId="7D81A954" w14:textId="669F5C28" w:rsidR="0002308B" w:rsidRDefault="00D67E0B" w:rsidP="0002308B">
      <w:r>
        <w:rPr>
          <w:sz w:val="32"/>
          <w:highlight w:val="green"/>
        </w:rPr>
        <w:t>-P:</w:t>
      </w:r>
      <w:r>
        <w:rPr>
          <w:sz w:val="24"/>
          <w:highlight w:val="green"/>
        </w:rPr>
        <w:t xml:space="preserve"> </w:t>
      </w:r>
      <w:r>
        <w:t>this argument accepts a text file which contains passwords</w:t>
      </w:r>
    </w:p>
    <w:p w14:paraId="1C05F710" w14:textId="77777777" w:rsidR="004F6F8F" w:rsidRDefault="004F6F8F" w:rsidP="004F6F8F">
      <w:r w:rsidRPr="000C1395">
        <w:rPr>
          <w:sz w:val="32"/>
          <w:highlight w:val="green"/>
        </w:rPr>
        <w:t>-l:</w:t>
      </w:r>
      <w:r w:rsidRPr="000C1395">
        <w:rPr>
          <w:sz w:val="24"/>
        </w:rPr>
        <w:t xml:space="preserve"> represents the username field. Could be a fixed string or a text file.</w:t>
      </w:r>
    </w:p>
    <w:p w14:paraId="62A3BAE4" w14:textId="77777777" w:rsidR="004F6F8F" w:rsidRDefault="004F6F8F" w:rsidP="004F6F8F">
      <w:r w:rsidRPr="000C1395">
        <w:rPr>
          <w:sz w:val="32"/>
          <w:highlight w:val="green"/>
        </w:rPr>
        <w:t>-s:</w:t>
      </w:r>
      <w:r>
        <w:t xml:space="preserve"> </w:t>
      </w:r>
      <w:r w:rsidRPr="000C1395">
        <w:rPr>
          <w:sz w:val="24"/>
        </w:rPr>
        <w:t>source port on which to attack launch followed by source address.</w:t>
      </w:r>
    </w:p>
    <w:p w14:paraId="3E45B2FE" w14:textId="77777777" w:rsidR="004F6F8F" w:rsidRDefault="004F6F8F" w:rsidP="004F6F8F">
      <w:r w:rsidRPr="00D67E0B">
        <w:rPr>
          <w:sz w:val="32"/>
          <w:highlight w:val="green"/>
        </w:rPr>
        <w:t>-f:</w:t>
      </w:r>
      <w:r>
        <w:t xml:space="preserve"> </w:t>
      </w:r>
      <w:r w:rsidRPr="000C1395">
        <w:rPr>
          <w:sz w:val="24"/>
        </w:rPr>
        <w:t>If the security is breached, it stops the attack without checking next combinations.</w:t>
      </w:r>
    </w:p>
    <w:p w14:paraId="12F07EE9" w14:textId="77777777" w:rsidR="004F6F8F" w:rsidRPr="000C1395" w:rsidRDefault="004F6F8F" w:rsidP="004F6F8F">
      <w:pPr>
        <w:rPr>
          <w:sz w:val="24"/>
        </w:rPr>
      </w:pPr>
      <w:r w:rsidRPr="00D67E0B">
        <w:rPr>
          <w:sz w:val="32"/>
          <w:highlight w:val="green"/>
        </w:rPr>
        <w:t>http-get:</w:t>
      </w:r>
      <w:r>
        <w:t xml:space="preserve"> </w:t>
      </w:r>
      <w:r w:rsidRPr="000C1395">
        <w:rPr>
          <w:sz w:val="24"/>
        </w:rPr>
        <w:t>method to make the call to source.</w:t>
      </w:r>
    </w:p>
    <w:p w14:paraId="2F4172CF" w14:textId="77777777" w:rsidR="004F6F8F" w:rsidRDefault="004F6F8F" w:rsidP="004F6F8F">
      <w:r w:rsidRPr="000C1395">
        <w:rPr>
          <w:sz w:val="32"/>
          <w:highlight w:val="green"/>
        </w:rPr>
        <w:t>/:</w:t>
      </w:r>
      <w:r>
        <w:t xml:space="preserve"> route on which to perform attack on.</w:t>
      </w:r>
    </w:p>
    <w:p w14:paraId="0A9F4AD1" w14:textId="77777777" w:rsidR="004F6F8F" w:rsidRDefault="004F6F8F" w:rsidP="0002308B"/>
    <w:p w14:paraId="34D18CCF" w14:textId="77777777" w:rsidR="0002308B" w:rsidRPr="0002308B" w:rsidRDefault="0002308B" w:rsidP="0002308B">
      <w:pPr>
        <w:rPr>
          <w:sz w:val="24"/>
          <w:highlight w:val="green"/>
        </w:rPr>
      </w:pPr>
    </w:p>
    <w:p w14:paraId="3C47B42B" w14:textId="1496EFFE" w:rsidR="00A27790" w:rsidRDefault="00A27790" w:rsidP="00A27790">
      <w:pPr>
        <w:pStyle w:val="Heading1"/>
      </w:pPr>
      <w:r>
        <w:t>Test Setup</w:t>
      </w:r>
    </w:p>
    <w:p w14:paraId="37D64601" w14:textId="79CE4861" w:rsidR="00A27790" w:rsidRDefault="00A27790" w:rsidP="00D662F2">
      <w:r w:rsidRPr="00A27790">
        <w:rPr>
          <w:b/>
        </w:rPr>
        <w:t>CPU:</w:t>
      </w:r>
      <w:r>
        <w:t xml:space="preserve"> Intel Xeon E-2276G @4.90 GHz</w:t>
      </w:r>
    </w:p>
    <w:p w14:paraId="79BBBBED" w14:textId="71484887" w:rsidR="00A27790" w:rsidRDefault="00A27790" w:rsidP="00D662F2">
      <w:r w:rsidRPr="00A27790">
        <w:rPr>
          <w:b/>
        </w:rPr>
        <w:t>RAM:</w:t>
      </w:r>
      <w:r>
        <w:t xml:space="preserve"> 64 GB DDR4</w:t>
      </w:r>
    </w:p>
    <w:p w14:paraId="7D135B26" w14:textId="001C8B4C" w:rsidR="00A27790" w:rsidRDefault="00A27790" w:rsidP="00D662F2">
      <w:r w:rsidRPr="00A27790">
        <w:rPr>
          <w:b/>
        </w:rPr>
        <w:t>Network:</w:t>
      </w:r>
      <w:r>
        <w:t xml:space="preserve"> loopback</w:t>
      </w:r>
    </w:p>
    <w:p w14:paraId="62188FDD" w14:textId="2728118F" w:rsidR="00A27790" w:rsidRDefault="00A27790" w:rsidP="00D662F2">
      <w:r w:rsidRPr="00A27790">
        <w:rPr>
          <w:b/>
        </w:rPr>
        <w:t>OS:</w:t>
      </w:r>
      <w:r>
        <w:t xml:space="preserve"> Fedora 31 with kernel headers </w:t>
      </w:r>
      <w:r w:rsidRPr="00A27790">
        <w:t>5.6.18-200.fc31.x86_64</w:t>
      </w:r>
    </w:p>
    <w:p w14:paraId="4C42D199" w14:textId="4CB03451" w:rsidR="00A27790" w:rsidRDefault="00A27790" w:rsidP="00D662F2">
      <w:r w:rsidRPr="00A27790">
        <w:rPr>
          <w:b/>
        </w:rPr>
        <w:t>Pen</w:t>
      </w:r>
      <w:r>
        <w:rPr>
          <w:b/>
        </w:rPr>
        <w:t xml:space="preserve">etration </w:t>
      </w:r>
      <w:r w:rsidRPr="00A27790">
        <w:rPr>
          <w:b/>
        </w:rPr>
        <w:t>Tool:</w:t>
      </w:r>
      <w:r>
        <w:t xml:space="preserve"> </w:t>
      </w:r>
      <w:r w:rsidRPr="00A27790">
        <w:t>Hydra v9.0 (c) 2019</w:t>
      </w:r>
    </w:p>
    <w:p w14:paraId="4004B631" w14:textId="2E006879" w:rsidR="00805F0D" w:rsidRDefault="00A27790" w:rsidP="00D662F2">
      <w:r w:rsidRPr="00A27790">
        <w:rPr>
          <w:b/>
        </w:rPr>
        <w:t>Target</w:t>
      </w:r>
      <w:r>
        <w:t xml:space="preserve">: </w:t>
      </w:r>
      <w:r w:rsidR="00805F0D">
        <w:t>Flask version 1.1.2</w:t>
      </w:r>
    </w:p>
    <w:p w14:paraId="3827A542" w14:textId="63FBA73F" w:rsidR="00805F0D" w:rsidRDefault="00805F0D" w:rsidP="00D662F2"/>
    <w:p w14:paraId="414F260F" w14:textId="228945B8" w:rsidR="00805F0D" w:rsidRDefault="00805F0D" w:rsidP="00805F0D">
      <w:pPr>
        <w:pStyle w:val="Heading1"/>
      </w:pPr>
      <w:r>
        <w:lastRenderedPageBreak/>
        <w:t>Results</w:t>
      </w:r>
    </w:p>
    <w:p w14:paraId="07445BBE" w14:textId="6D9A18F8" w:rsidR="00805F0D" w:rsidRPr="0002308B" w:rsidRDefault="00D67E0B" w:rsidP="00805F0D">
      <w:pPr>
        <w:rPr>
          <w:sz w:val="24"/>
        </w:rPr>
      </w:pPr>
      <w:r w:rsidRPr="0002308B">
        <w:rPr>
          <w:sz w:val="24"/>
        </w:rPr>
        <w:t xml:space="preserve">Attack was started on 2020-06-24 22:06:57 and it completed on 2020-06-24 22:09:05, which is roughly 3 minutes. But, it depends on </w:t>
      </w:r>
      <w:r w:rsidR="004F6F8F" w:rsidRPr="0002308B">
        <w:rPr>
          <w:sz w:val="24"/>
        </w:rPr>
        <w:t>luck</w:t>
      </w:r>
      <w:r w:rsidR="004F6F8F">
        <w:rPr>
          <w:sz w:val="24"/>
        </w:rPr>
        <w:t>, I-e the password is luckily in the dictionary file. Dictionary files are generated based on leaked passwords on the internet</w:t>
      </w:r>
    </w:p>
    <w:p w14:paraId="78302D6B" w14:textId="066EBA53" w:rsidR="00D67E0B" w:rsidRPr="00805F0D" w:rsidRDefault="00D67E0B" w:rsidP="00D67E0B">
      <w:pPr>
        <w:jc w:val="both"/>
      </w:pPr>
      <w:r>
        <w:rPr>
          <w:noProof/>
        </w:rPr>
        <w:drawing>
          <wp:inline distT="0" distB="0" distL="0" distR="0" wp14:anchorId="60EEABF6" wp14:editId="23A0B118">
            <wp:extent cx="5858725" cy="166977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93846" cy="1708284"/>
                    </a:xfrm>
                    <a:prstGeom prst="rect">
                      <a:avLst/>
                    </a:prstGeom>
                  </pic:spPr>
                </pic:pic>
              </a:graphicData>
            </a:graphic>
          </wp:inline>
        </w:drawing>
      </w:r>
    </w:p>
    <w:p w14:paraId="484C06A9" w14:textId="77777777" w:rsidR="00805F0D" w:rsidRDefault="00805F0D" w:rsidP="00D662F2"/>
    <w:p w14:paraId="577DACE7" w14:textId="4BBCDE1A" w:rsidR="00A27790" w:rsidRPr="0002308B" w:rsidRDefault="00A27790" w:rsidP="00D662F2">
      <w:pPr>
        <w:rPr>
          <w:sz w:val="24"/>
        </w:rPr>
      </w:pPr>
    </w:p>
    <w:sectPr w:rsidR="00A27790" w:rsidRPr="0002308B">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A2EFF" w14:textId="77777777" w:rsidR="004F44B6" w:rsidRDefault="004F44B6" w:rsidP="00C6554A">
      <w:pPr>
        <w:spacing w:before="0" w:after="0" w:line="240" w:lineRule="auto"/>
      </w:pPr>
      <w:r>
        <w:separator/>
      </w:r>
    </w:p>
  </w:endnote>
  <w:endnote w:type="continuationSeparator" w:id="0">
    <w:p w14:paraId="233E3796" w14:textId="77777777" w:rsidR="004F44B6" w:rsidRDefault="004F44B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00B54"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F4B07" w14:textId="77777777" w:rsidR="004F44B6" w:rsidRDefault="004F44B6" w:rsidP="00C6554A">
      <w:pPr>
        <w:spacing w:before="0" w:after="0" w:line="240" w:lineRule="auto"/>
      </w:pPr>
      <w:r>
        <w:separator/>
      </w:r>
    </w:p>
  </w:footnote>
  <w:footnote w:type="continuationSeparator" w:id="0">
    <w:p w14:paraId="547F8146" w14:textId="77777777" w:rsidR="004F44B6" w:rsidRDefault="004F44B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2F2"/>
    <w:rsid w:val="0002308B"/>
    <w:rsid w:val="000C1395"/>
    <w:rsid w:val="001B0825"/>
    <w:rsid w:val="002554CD"/>
    <w:rsid w:val="00293B83"/>
    <w:rsid w:val="002B4294"/>
    <w:rsid w:val="002B4C77"/>
    <w:rsid w:val="00333D0D"/>
    <w:rsid w:val="004C049F"/>
    <w:rsid w:val="004F44B6"/>
    <w:rsid w:val="004F6F8F"/>
    <w:rsid w:val="005000E2"/>
    <w:rsid w:val="005F2E12"/>
    <w:rsid w:val="006A3CE7"/>
    <w:rsid w:val="00805F0D"/>
    <w:rsid w:val="00A049A6"/>
    <w:rsid w:val="00A13035"/>
    <w:rsid w:val="00A27790"/>
    <w:rsid w:val="00AD7E2A"/>
    <w:rsid w:val="00B917C2"/>
    <w:rsid w:val="00C6554A"/>
    <w:rsid w:val="00D662F2"/>
    <w:rsid w:val="00D67E0B"/>
    <w:rsid w:val="00ED7C44"/>
    <w:rsid w:val="00FA0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2D23D"/>
  <w15:chartTrackingRefBased/>
  <w15:docId w15:val="{1A0F7A53-9755-46B4-9B86-23DF25CC1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G-PC\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1836</TotalTime>
  <Pages>4</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RG-PC</dc:creator>
  <cp:keywords/>
  <dc:description/>
  <cp:lastModifiedBy>Ammar Khan</cp:lastModifiedBy>
  <cp:revision>4</cp:revision>
  <dcterms:created xsi:type="dcterms:W3CDTF">2020-06-24T16:33:00Z</dcterms:created>
  <dcterms:modified xsi:type="dcterms:W3CDTF">2020-07-15T10:08:00Z</dcterms:modified>
</cp:coreProperties>
</file>